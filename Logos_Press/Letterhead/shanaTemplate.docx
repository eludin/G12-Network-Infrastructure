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37E19" w14:textId="6914CCE0" w:rsidR="008E575D" w:rsidRPr="00D3653E" w:rsidRDefault="00C82320" w:rsidP="00C82320">
      <w:pPr>
        <w:pStyle w:val="Graphicsplaceholder"/>
        <w:rPr>
          <w:rFonts w:ascii="Aptos" w:hAnsi="Aptos"/>
        </w:rPr>
      </w:pPr>
      <w:r w:rsidRPr="00D3653E">
        <w:rPr>
          <w:rFonts w:ascii="Aptos" w:hAnsi="Aptos"/>
        </w:rPr>
        <w:drawing>
          <wp:anchor distT="0" distB="0" distL="114300" distR="114300" simplePos="0" relativeHeight="251666432" behindDoc="1" locked="0" layoutInCell="1" allowOverlap="1" wp14:anchorId="27460401" wp14:editId="3439C2EC">
            <wp:simplePos x="0" y="0"/>
            <wp:positionH relativeFrom="margin">
              <wp:align>left</wp:align>
            </wp:positionH>
            <wp:positionV relativeFrom="paragraph">
              <wp:posOffset>128</wp:posOffset>
            </wp:positionV>
            <wp:extent cx="2461895" cy="826135"/>
            <wp:effectExtent l="0" t="0" r="0" b="0"/>
            <wp:wrapSquare wrapText="bothSides"/>
            <wp:docPr id="187717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7B2" w:rsidRPr="00D3653E">
        <w:rPr>
          <w:rFonts w:ascii="Aptos" w:hAnsi="Aptos"/>
          <w:lang w:val="en-AU" w:eastAsia="en-AU"/>
        </w:rPr>
        <mc:AlternateContent>
          <mc:Choice Requires="wpg">
            <w:drawing>
              <wp:anchor distT="0" distB="0" distL="114300" distR="114300" simplePos="0" relativeHeight="251657216" behindDoc="1" locked="1" layoutInCell="1" allowOverlap="1" wp14:anchorId="7A593F73" wp14:editId="2C2F6463">
                <wp:simplePos x="0" y="0"/>
                <wp:positionH relativeFrom="margin">
                  <wp:align>center</wp:align>
                </wp:positionH>
                <wp:positionV relativeFrom="paragraph">
                  <wp:posOffset>-862330</wp:posOffset>
                </wp:positionV>
                <wp:extent cx="8412480" cy="10874375"/>
                <wp:effectExtent l="133350" t="95250" r="140970" b="79375"/>
                <wp:wrapNone/>
                <wp:docPr id="124" name="Group 12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12480" cy="10874375"/>
                          <a:chOff x="0" y="0"/>
                          <a:chExt cx="7779374" cy="10059879"/>
                        </a:xfrm>
                        <a:solidFill>
                          <a:schemeClr val="bg2"/>
                        </a:solidFill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g:grpSpPr>
                      <wpg:grpSp>
                        <wpg:cNvPr id="5" name="Graphic 2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6" name="Freeform: Shape 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reeform: Shape 19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: Shape 20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: Shape 22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: Shape 23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reeform: Shape 32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reeform: Shape 33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reeform: Shape 34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reeform: Shape 35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reeform: Shape 38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5" name="Graphic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 flipH="1" flipV="1">
                            <a:off x="4720590" y="721995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86" name="Freeform: Shape 86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Freeform: Shape 87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Freeform: Shape 88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Freeform: Shape 89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Freeform: Shape 90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Freeform: Shape 91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Freeform: Shape 92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Freeform: Shape 93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Freeform: Shape 94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Freeform: Shape 95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reeform: Shape 96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Freeform: Shape 97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Freeform: Shape 98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reeform: Shape 99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Freeform: Shape 100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Freeform: Shape 101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eform: Shape 102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Freeform: Shape 103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reeform: Shape 104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eform: Shape 105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reeform: Shape 106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reeform: Shape 107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reeform: Shape 108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eform: Shape 111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reeform: Shape 112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reeform: Shape 113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reeform: Shape 114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reeform: Shape 115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reeform: Shape 116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reeform: Shape 117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: Shape 118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eform: Shape 119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eform: Shape 120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eform: Shape 121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Freeform: Shape 122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98FBBC" id="Group 124" o:spid="_x0000_s1026" alt="Decorative" style="position:absolute;margin-left:0;margin-top:-67.9pt;width:662.4pt;height:856.25pt;z-index:-251659264;mso-position-horizontal:center;mso-position-horizontal-relative:margin;mso-width-relative:margin;mso-height-relative:margin" coordsize="77793,100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">
                <v:group id="Graphic 21" o:spid="_x0000_s1027" alt="&quot;&quot;" style="position:absolute;width:30587;height:28399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: Shape 6" o:spid="_x0000_s1028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" path="m754653,26198l726267,,,670653r,52271l754653,26198xe" filled="f" stroked="f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eform: Shape 7" o:spid="_x0000_s1029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" path="m837785,26198l809526,,,747477r,52270l837785,26198xe" filled="f" stroked="f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eform: Shape 8" o:spid="_x0000_s1030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" path="m921044,26198l892658,,,824300r,52270l921044,26198xe" filled="f" stroked="f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eform: Shape 9" o:spid="_x0000_s1031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" path="m1004177,26198l975917,,,901123r,52397l1004177,26198xe" filled="f" stroked="f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eform: Shape 10" o:spid="_x0000_s1032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" path="m1087436,26198l1059049,,,977946r,52397l1087436,26198xe" filled="f" stroked="f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eform: Shape 12" o:spid="_x0000_s1033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" path="m1170568,26072l1142308,,,1054643r,52397l1170568,26072xe" filled="f" stroked="f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eform: Shape 13" o:spid="_x0000_s1034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" path="m1253827,26072l1225440,,,1131466r,52397l1253827,26072xe" filled="f" stroked="f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eform: Shape 14" o:spid="_x0000_s1035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" path="m1337086,26072l1308699,,,1208290r,52396l1337086,26072xe" filled="f" stroked="f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eform: Shape 15" o:spid="_x0000_s1036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" path="m1420218,26072l1391958,,,1285239r,52271l1420218,26072xe" filled="f" stroked="f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eform: Shape 16" o:spid="_x0000_s1037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" path="m671394,26198l643008,,,593830r,52270l671394,26198xe" filled="f" stroked="f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eform: Shape 17" o:spid="_x0000_s1038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" path="m588135,26198l559875,,,517007r,52270l588135,26198xe" filled="f" stroked="f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eform: Shape 18" o:spid="_x0000_s1039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" path="m505003,26198l476616,,,440183r,52271l505003,26198xe" filled="f" stroked="f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eform: Shape 19" o:spid="_x0000_s1040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" path="m421744,26198l393484,,,363360r,52270l421744,26198xe" filled="f" stroked="f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eform: Shape 20" o:spid="_x0000_s1041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" path="m338612,26198l310225,,,286537r,52270l338612,26198xe" filled="f" stroked="f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eform: Shape 22" o:spid="_x0000_s1042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" path="m255353,26198l227093,,,209587r,52397l255353,26198xe" filled="f" stroked="f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eform: Shape 23" o:spid="_x0000_s1043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" path="m172221,26198l143834,,,132764r,52397l172221,26198xe" filled="f" stroked="f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eform: Shape 24" o:spid="_x0000_s1044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" path="m88962,26198l60575,,,55941r,52396l88962,26198xe" filled="f" stroked="f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eform: Shape 25" o:spid="_x0000_s1045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" path="m,l,10631,5703,5316,,xe" filled="f" stroked="f" strokeweight=".35131mm">
                    <v:stroke joinstyle="miter"/>
                    <v:path arrowok="t" o:connecttype="custom" o:connectlocs="0,0;0,10631;5703,5316" o:connectangles="0,0,0"/>
                  </v:shape>
                  <v:shape id="Freeform: Shape 26" o:spid="_x0000_s1046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" path="m926494,855434r28260,-26072l56647,,,,926494,855434xe" filled="f" stroked="f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eform: Shape 27" o:spid="_x0000_s1047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" path="m1009626,932257r28386,-26071l56647,,,,1009626,932257xe" filled="f" stroked="f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eform: Shape 28" o:spid="_x0000_s1048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" path="m1093012,1009207r28260,-26198l56773,,,,1093012,1009207xe" filled="f" stroked="f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eform: Shape 29" o:spid="_x0000_s1049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" path="m1176144,1086031r28386,-26199l56647,,,,1176144,1086031xe" filled="f" stroked="f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eform: Shape 30" o:spid="_x0000_s1050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" path="m1259276,1162854r28387,-26199l56647,,,,1259276,1162854xe" filled="f" stroked="f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eform: Shape 31" o:spid="_x0000_s1051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" path="m1342535,1239677r28260,-26198l56647,,,,1342535,1239677xe" filled="f" stroked="f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eform: Shape 32" o:spid="_x0000_s1052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" path="m1425667,1316500r28387,-26198l56647,,,,1425667,1316500xe" filled="f" stroked="f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eform: Shape 33" o:spid="_x0000_s1053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" path="m1508926,1393324r28260,-26199l56647,,,,1508926,1393324xe" filled="f" stroked="f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eform: Shape 34" o:spid="_x0000_s1054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" path="m1466600,1406613r28386,-26199l,,,52397,1466600,1406613xe" filled="f" stroked="f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eform: Shape 35" o:spid="_x0000_s1055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" path="m843235,778611r28386,-26072l56647,,,,843235,778611xe" filled="f" stroked="f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eform: Shape 36" o:spid="_x0000_s1056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" path="m760102,701788r28260,-26072l56646,,,,760102,701788xe" filled="f" stroked="f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eform: Shape 37" o:spid="_x0000_s1057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" path="m676844,624964r28386,-26071l56647,,,,676844,624964xe" filled="f" stroked="f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eform: Shape 38" o:spid="_x0000_s1058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" path="m593711,548141r28387,-26072l56647,,,,593711,548141xe" filled="f" stroked="f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eform: Shape 39" o:spid="_x0000_s1059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" path="m510579,471318r28260,-26072l56773,,,,510579,471318xe" filled="f" stroked="f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eform: Shape 40" o:spid="_x0000_s1060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" path="m427193,394494r28387,-26198l56647,,,,427193,394494xe" filled="f" stroked="f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eform: Shape 41" o:spid="_x0000_s1061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" path="m344061,317671r28260,-26198l56646,,,,344061,317671xe" filled="f" stroked="f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eform: Shape 42" o:spid="_x0000_s1062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" path="m260802,240848r28387,-26198l56647,,,,260802,240848xe" filled="f" stroked="f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eform: Shape 43" o:spid="_x0000_s1063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" path="m177670,164025r28260,-26199l56647,,,,177670,164025xe" filled="f" stroked="f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eform: Shape 44" o:spid="_x0000_s1064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" path="m94411,87201l122797,61003,56646,,,,94411,87201xe" filled="f" stroked="f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eform: Shape 45" o:spid="_x0000_s1065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" path="m,l11279,10378,22557,,,xe" filled="f" stroked="f" strokeweight=".35131mm">
                    <v:stroke joinstyle="miter"/>
                    <v:path arrowok="t" o:connecttype="custom" o:connectlocs="0,0;11279,10378;22557,0" o:connectangles="0,0,0"/>
                  </v:shape>
                </v:group>
                <v:group id="Graphic 3" o:spid="_x0000_s1066" alt="&quot;&quot;" style="position:absolute;left:47205;top:72199;width:30588;height:28399;flip:x y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">
                  <v:shape id="Freeform: Shape 86" o:spid="_x0000_s1067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" path="m754653,26198l726267,,,670653r,52271l754653,26198xe" filled="f" stroked="f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eform: Shape 87" o:spid="_x0000_s1068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" path="m837785,26198l809526,,,747477r,52270l837785,26198xe" filled="f" stroked="f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eform: Shape 88" o:spid="_x0000_s1069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" path="m921044,26198l892658,,,824300r,52270l921044,26198xe" filled="f" stroked="f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eform: Shape 89" o:spid="_x0000_s1070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" path="m1004177,26198l975917,,,901123r,52397l1004177,26198xe" filled="f" stroked="f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eform: Shape 90" o:spid="_x0000_s1071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" path="m1087436,26198l1059049,,,977946r,52397l1087436,26198xe" filled="f" stroked="f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eform: Shape 91" o:spid="_x0000_s1072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" path="m1170568,26072l1142308,,,1054643r,52397l1170568,26072xe" filled="f" stroked="f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eform: Shape 92" o:spid="_x0000_s1073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" path="m1253827,26072l1225440,,,1131466r,52397l1253827,26072xe" filled="f" stroked="f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eform: Shape 93" o:spid="_x0000_s1074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" path="m1337086,26072l1308699,,,1208290r,52396l1337086,26072xe" filled="f" stroked="f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eform: Shape 94" o:spid="_x0000_s1075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" path="m1420218,26072l1391958,,,1285239r,52271l1420218,26072xe" filled="f" stroked="f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eform: Shape 95" o:spid="_x0000_s1076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" path="m671394,26198l643008,,,593830r,52270l671394,26198xe" filled="f" stroked="f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eform: Shape 96" o:spid="_x0000_s1077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" path="m588135,26198l559875,,,517007r,52270l588135,26198xe" filled="f" stroked="f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eform: Shape 97" o:spid="_x0000_s1078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" path="m505003,26198l476616,,,440183r,52271l505003,26198xe" filled="f" stroked="f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eform: Shape 98" o:spid="_x0000_s1079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" path="m421744,26198l393484,,,363360r,52270l421744,26198xe" filled="f" stroked="f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eform: Shape 99" o:spid="_x0000_s1080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" path="m338612,26198l310225,,,286537r,52270l338612,26198xe" filled="f" stroked="f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eform: Shape 100" o:spid="_x0000_s1081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" path="m255353,26198l227093,,,209587r,52397l255353,26198xe" filled="f" stroked="f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eform: Shape 101" o:spid="_x0000_s1082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" path="m172221,26198l143834,,,132764r,52397l172221,26198xe" filled="f" stroked="f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eform: Shape 102" o:spid="_x0000_s1083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" path="m88962,26198l60575,,,55941r,52396l88962,26198xe" filled="f" stroked="f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eform: Shape 103" o:spid="_x0000_s1084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" path="m,l,10631,5703,5316,,xe" filled="f" stroked="f" strokeweight=".35131mm">
                    <v:stroke joinstyle="miter"/>
                    <v:path arrowok="t" o:connecttype="custom" o:connectlocs="0,0;0,10631;5703,5316" o:connectangles="0,0,0"/>
                  </v:shape>
                  <v:shape id="Freeform: Shape 104" o:spid="_x0000_s1085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" path="m926494,855434r28260,-26072l56647,,,,926494,855434xe" filled="f" stroked="f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eform: Shape 105" o:spid="_x0000_s1086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" path="m1009626,932257r28386,-26071l56647,,,,1009626,932257xe" filled="f" stroked="f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eform: Shape 106" o:spid="_x0000_s1087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" path="m1093012,1009207r28260,-26198l56773,,,,1093012,1009207xe" filled="f" stroked="f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eform: Shape 107" o:spid="_x0000_s1088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" path="m1176144,1086031r28386,-26199l56647,,,,1176144,1086031xe" filled="f" stroked="f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eform: Shape 108" o:spid="_x0000_s1089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" path="m1259276,1162854r28387,-26199l56647,,,,1259276,1162854xe" filled="f" stroked="f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eform: Shape 109" o:spid="_x0000_s1090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" path="m1342535,1239677r28260,-26198l56647,,,,1342535,1239677xe" filled="f" stroked="f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eform: Shape 110" o:spid="_x0000_s1091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" path="m1425667,1316500r28387,-26198l56647,,,,1425667,1316500xe" filled="f" stroked="f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eform: Shape 111" o:spid="_x0000_s1092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" path="m1508926,1393324r28260,-26199l56647,,,,1508926,1393324xe" filled="f" stroked="f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eform: Shape 112" o:spid="_x0000_s1093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" path="m1466600,1406613r28386,-26199l,,,52397,1466600,1406613xe" filled="f" stroked="f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eform: Shape 113" o:spid="_x0000_s1094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" path="m843235,778611r28386,-26072l56647,,,,843235,778611xe" filled="f" stroked="f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eform: Shape 114" o:spid="_x0000_s1095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" path="m760102,701788r28260,-26072l56646,,,,760102,701788xe" filled="f" stroked="f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eform: Shape 115" o:spid="_x0000_s1096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" path="m676844,624964r28386,-26071l56647,,,,676844,624964xe" filled="f" stroked="f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eform: Shape 116" o:spid="_x0000_s1097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" path="m593711,548141r28387,-26072l56647,,,,593711,548141xe" filled="f" stroked="f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eform: Shape 117" o:spid="_x0000_s1098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" path="m510579,471318r28260,-26072l56773,,,,510579,471318xe" filled="f" stroked="f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eform: Shape 118" o:spid="_x0000_s1099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" path="m427193,394494r28387,-26198l56647,,,,427193,394494xe" filled="f" stroked="f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eform: Shape 119" o:spid="_x0000_s1100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" path="m344061,317671r28260,-26198l56646,,,,344061,317671xe" filled="f" stroked="f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eform: Shape 120" o:spid="_x0000_s1101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" path="m260802,240848r28387,-26198l56647,,,,260802,240848xe" filled="f" stroked="f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eform: Shape 121" o:spid="_x0000_s1102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" path="m177670,164025r28260,-26199l56647,,,,177670,164025xe" filled="f" stroked="f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eform: Shape 122" o:spid="_x0000_s1103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" path="m94411,87201l122797,61003,56646,,,,94411,87201xe" filled="f" stroked="f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eform: Shape 123" o:spid="_x0000_s1104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" path="m,l11279,10378,22557,,,xe" filled="f" stroked="f" strokeweight=".35131mm">
                    <v:stroke joinstyle="miter"/>
                    <v:path arrowok="t" o:connecttype="custom" o:connectlocs="0,0;11279,10378;22557,0" o:connectangles="0,0,0"/>
                  </v:shape>
                </v:group>
                <w10:wrap anchorx="margin"/>
                <w10:anchorlock/>
              </v:group>
            </w:pict>
          </mc:Fallback>
        </mc:AlternateContent>
      </w:r>
    </w:p>
    <w:sectPr w:rsidR="008E575D" w:rsidRPr="00D3653E" w:rsidSect="00C82320">
      <w:pgSz w:w="12240" w:h="15840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F239A" w14:textId="77777777" w:rsidR="00790CA2" w:rsidRDefault="00790CA2" w:rsidP="007C5B56">
      <w:pPr>
        <w:spacing w:line="240" w:lineRule="auto"/>
      </w:pPr>
      <w:r>
        <w:separator/>
      </w:r>
    </w:p>
  </w:endnote>
  <w:endnote w:type="continuationSeparator" w:id="0">
    <w:p w14:paraId="6926E0D3" w14:textId="77777777" w:rsidR="00790CA2" w:rsidRDefault="00790CA2" w:rsidP="007C5B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8706D0" w14:textId="77777777" w:rsidR="00790CA2" w:rsidRDefault="00790CA2" w:rsidP="007C5B56">
      <w:pPr>
        <w:spacing w:line="240" w:lineRule="auto"/>
      </w:pPr>
      <w:r>
        <w:separator/>
      </w:r>
    </w:p>
  </w:footnote>
  <w:footnote w:type="continuationSeparator" w:id="0">
    <w:p w14:paraId="2D3B68BD" w14:textId="77777777" w:rsidR="00790CA2" w:rsidRDefault="00790CA2" w:rsidP="007C5B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B253E"/>
    <w:multiLevelType w:val="hybridMultilevel"/>
    <w:tmpl w:val="2F36ABF6"/>
    <w:lvl w:ilvl="0" w:tplc="0262C85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58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60"/>
    <w:rsid w:val="000206F6"/>
    <w:rsid w:val="000348DA"/>
    <w:rsid w:val="00045091"/>
    <w:rsid w:val="000575F9"/>
    <w:rsid w:val="0007264C"/>
    <w:rsid w:val="0008651C"/>
    <w:rsid w:val="0009333C"/>
    <w:rsid w:val="00096B43"/>
    <w:rsid w:val="000A386D"/>
    <w:rsid w:val="000C2D37"/>
    <w:rsid w:val="000D293B"/>
    <w:rsid w:val="000E1AE8"/>
    <w:rsid w:val="000F0146"/>
    <w:rsid w:val="000F7842"/>
    <w:rsid w:val="00105C82"/>
    <w:rsid w:val="00107835"/>
    <w:rsid w:val="0011222E"/>
    <w:rsid w:val="0015306A"/>
    <w:rsid w:val="00156BB8"/>
    <w:rsid w:val="00157D8D"/>
    <w:rsid w:val="001601FA"/>
    <w:rsid w:val="00167C83"/>
    <w:rsid w:val="001762A0"/>
    <w:rsid w:val="00176CC5"/>
    <w:rsid w:val="00190872"/>
    <w:rsid w:val="001A5AC8"/>
    <w:rsid w:val="001C06F8"/>
    <w:rsid w:val="001C3B25"/>
    <w:rsid w:val="001D1951"/>
    <w:rsid w:val="001E3E24"/>
    <w:rsid w:val="001F1DAA"/>
    <w:rsid w:val="00202A3E"/>
    <w:rsid w:val="00213E45"/>
    <w:rsid w:val="00234EE6"/>
    <w:rsid w:val="00250CD1"/>
    <w:rsid w:val="0025506F"/>
    <w:rsid w:val="00257D72"/>
    <w:rsid w:val="00280C18"/>
    <w:rsid w:val="002836F3"/>
    <w:rsid w:val="002956B9"/>
    <w:rsid w:val="002A29DC"/>
    <w:rsid w:val="002B446D"/>
    <w:rsid w:val="002C1118"/>
    <w:rsid w:val="002E67CF"/>
    <w:rsid w:val="003007B2"/>
    <w:rsid w:val="00352CC0"/>
    <w:rsid w:val="0036502F"/>
    <w:rsid w:val="003A20D8"/>
    <w:rsid w:val="003A4F13"/>
    <w:rsid w:val="003A5BAB"/>
    <w:rsid w:val="003B588E"/>
    <w:rsid w:val="003C442A"/>
    <w:rsid w:val="0043203B"/>
    <w:rsid w:val="00432CE7"/>
    <w:rsid w:val="004349FB"/>
    <w:rsid w:val="00454EDB"/>
    <w:rsid w:val="004735A2"/>
    <w:rsid w:val="00476540"/>
    <w:rsid w:val="00484878"/>
    <w:rsid w:val="004A7EF6"/>
    <w:rsid w:val="004B065E"/>
    <w:rsid w:val="004B339F"/>
    <w:rsid w:val="004C5CD0"/>
    <w:rsid w:val="004C71B0"/>
    <w:rsid w:val="004E410A"/>
    <w:rsid w:val="004F26E8"/>
    <w:rsid w:val="004F4588"/>
    <w:rsid w:val="00517F84"/>
    <w:rsid w:val="00534860"/>
    <w:rsid w:val="00561DCC"/>
    <w:rsid w:val="00565D20"/>
    <w:rsid w:val="00582826"/>
    <w:rsid w:val="00582DB2"/>
    <w:rsid w:val="005853D0"/>
    <w:rsid w:val="005C414B"/>
    <w:rsid w:val="005C784E"/>
    <w:rsid w:val="005D3BBC"/>
    <w:rsid w:val="005E59FF"/>
    <w:rsid w:val="006161C5"/>
    <w:rsid w:val="00655D29"/>
    <w:rsid w:val="00656B57"/>
    <w:rsid w:val="00664E72"/>
    <w:rsid w:val="006809BF"/>
    <w:rsid w:val="00683770"/>
    <w:rsid w:val="006865B8"/>
    <w:rsid w:val="006B2C7D"/>
    <w:rsid w:val="006F3C45"/>
    <w:rsid w:val="00710F44"/>
    <w:rsid w:val="00715FA5"/>
    <w:rsid w:val="00716AF9"/>
    <w:rsid w:val="00757234"/>
    <w:rsid w:val="0078537D"/>
    <w:rsid w:val="00790CA2"/>
    <w:rsid w:val="007B07EA"/>
    <w:rsid w:val="007C5B56"/>
    <w:rsid w:val="007E48D3"/>
    <w:rsid w:val="00810F6E"/>
    <w:rsid w:val="0083789A"/>
    <w:rsid w:val="00840369"/>
    <w:rsid w:val="00866DDC"/>
    <w:rsid w:val="00892C86"/>
    <w:rsid w:val="0089471D"/>
    <w:rsid w:val="008B3FF3"/>
    <w:rsid w:val="008E575D"/>
    <w:rsid w:val="008F02BF"/>
    <w:rsid w:val="00906F60"/>
    <w:rsid w:val="00910FDE"/>
    <w:rsid w:val="00927E34"/>
    <w:rsid w:val="00935D2F"/>
    <w:rsid w:val="00963FA2"/>
    <w:rsid w:val="00976574"/>
    <w:rsid w:val="009D6E20"/>
    <w:rsid w:val="009D7613"/>
    <w:rsid w:val="009E3F5E"/>
    <w:rsid w:val="00A20673"/>
    <w:rsid w:val="00A253FB"/>
    <w:rsid w:val="00A25A7C"/>
    <w:rsid w:val="00A25BF0"/>
    <w:rsid w:val="00A35659"/>
    <w:rsid w:val="00A3795E"/>
    <w:rsid w:val="00A67159"/>
    <w:rsid w:val="00A75B0C"/>
    <w:rsid w:val="00A906BC"/>
    <w:rsid w:val="00A90D6E"/>
    <w:rsid w:val="00A930B1"/>
    <w:rsid w:val="00AF05F3"/>
    <w:rsid w:val="00AF34FF"/>
    <w:rsid w:val="00AF546E"/>
    <w:rsid w:val="00B017FC"/>
    <w:rsid w:val="00B05A26"/>
    <w:rsid w:val="00B139A7"/>
    <w:rsid w:val="00B21CBE"/>
    <w:rsid w:val="00B339C9"/>
    <w:rsid w:val="00B43F8A"/>
    <w:rsid w:val="00B44C7D"/>
    <w:rsid w:val="00B61A31"/>
    <w:rsid w:val="00B640BB"/>
    <w:rsid w:val="00B93B06"/>
    <w:rsid w:val="00B95D01"/>
    <w:rsid w:val="00B974B4"/>
    <w:rsid w:val="00BA4767"/>
    <w:rsid w:val="00BA689E"/>
    <w:rsid w:val="00C1265C"/>
    <w:rsid w:val="00C14082"/>
    <w:rsid w:val="00C248E4"/>
    <w:rsid w:val="00C365E7"/>
    <w:rsid w:val="00C733B6"/>
    <w:rsid w:val="00C82320"/>
    <w:rsid w:val="00C83A0C"/>
    <w:rsid w:val="00C931AF"/>
    <w:rsid w:val="00CB5A85"/>
    <w:rsid w:val="00CC1E4E"/>
    <w:rsid w:val="00CC4A48"/>
    <w:rsid w:val="00CD7D8A"/>
    <w:rsid w:val="00CD7F71"/>
    <w:rsid w:val="00CE2D8F"/>
    <w:rsid w:val="00D07868"/>
    <w:rsid w:val="00D0786A"/>
    <w:rsid w:val="00D15F9E"/>
    <w:rsid w:val="00D162F9"/>
    <w:rsid w:val="00D3653E"/>
    <w:rsid w:val="00D42D2F"/>
    <w:rsid w:val="00D47D75"/>
    <w:rsid w:val="00D71D82"/>
    <w:rsid w:val="00DA73BD"/>
    <w:rsid w:val="00DC071B"/>
    <w:rsid w:val="00DE5726"/>
    <w:rsid w:val="00E275C5"/>
    <w:rsid w:val="00E57E8D"/>
    <w:rsid w:val="00E64307"/>
    <w:rsid w:val="00E720BE"/>
    <w:rsid w:val="00EA3A15"/>
    <w:rsid w:val="00ED6A3D"/>
    <w:rsid w:val="00EF2C0D"/>
    <w:rsid w:val="00EF4E48"/>
    <w:rsid w:val="00F35485"/>
    <w:rsid w:val="00F6242F"/>
    <w:rsid w:val="00F812C5"/>
    <w:rsid w:val="00F90FBB"/>
    <w:rsid w:val="00F93486"/>
    <w:rsid w:val="00FA23BF"/>
    <w:rsid w:val="00FB0AC0"/>
    <w:rsid w:val="00FB4B8B"/>
    <w:rsid w:val="00FC3567"/>
    <w:rsid w:val="00FC6336"/>
    <w:rsid w:val="00FD16CB"/>
    <w:rsid w:val="00FD21AF"/>
    <w:rsid w:val="00FE3603"/>
    <w:rsid w:val="00FF4038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69F74"/>
  <w15:chartTrackingRefBased/>
  <w15:docId w15:val="{ACF0DF49-143F-41E4-8E9A-B5182821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39F"/>
    <w:pPr>
      <w:spacing w:after="0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48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348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33C0B" w:themeColor="accent2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655D29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C5B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A7C"/>
    <w:rPr>
      <w:color w:val="000000" w:themeColor="text1"/>
    </w:rPr>
  </w:style>
  <w:style w:type="paragraph" w:styleId="Footer">
    <w:name w:val="footer"/>
    <w:basedOn w:val="Normal"/>
    <w:link w:val="FooterChar"/>
    <w:uiPriority w:val="99"/>
    <w:rsid w:val="007C5B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A7C"/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A25A7C"/>
    <w:rPr>
      <w:rFonts w:asciiTheme="majorHAnsi" w:eastAsiaTheme="majorEastAsia" w:hAnsiTheme="majorHAnsi" w:cstheme="majorBidi"/>
      <w:color w:val="833C0B" w:themeColor="accent2" w:themeShade="80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5485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table" w:styleId="TableGrid">
    <w:name w:val="Table Grid"/>
    <w:basedOn w:val="TableNormal"/>
    <w:uiPriority w:val="39"/>
    <w:rsid w:val="007C5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rsid w:val="00FB4B8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A7C"/>
    <w:rPr>
      <w:rFonts w:eastAsiaTheme="majorEastAsia" w:cstheme="majorBidi"/>
      <w:color w:val="000000" w:themeColor="text1"/>
      <w:sz w:val="24"/>
      <w:szCs w:val="24"/>
    </w:rPr>
  </w:style>
  <w:style w:type="paragraph" w:customStyle="1" w:styleId="CompanyAddress">
    <w:name w:val="Company Address"/>
    <w:basedOn w:val="Normal"/>
    <w:qFormat/>
    <w:rsid w:val="004C5CD0"/>
    <w:pPr>
      <w:spacing w:line="240" w:lineRule="auto"/>
      <w:jc w:val="right"/>
    </w:pPr>
    <w:rPr>
      <w:color w:val="595959" w:themeColor="text1" w:themeTint="A6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6F8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6F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rsid w:val="004C71B0"/>
    <w:rPr>
      <w:i/>
      <w:iCs/>
      <w:color w:val="404040" w:themeColor="text1" w:themeTint="BF"/>
    </w:rPr>
  </w:style>
  <w:style w:type="paragraph" w:customStyle="1" w:styleId="Graphicsplaceholder">
    <w:name w:val="Graphics placeholder"/>
    <w:basedOn w:val="Normal"/>
    <w:qFormat/>
    <w:rsid w:val="002C1118"/>
    <w:rPr>
      <w:noProof/>
      <w:sz w:val="12"/>
      <w:szCs w:val="12"/>
    </w:rPr>
  </w:style>
  <w:style w:type="paragraph" w:customStyle="1" w:styleId="CompanyName">
    <w:name w:val="Company Name"/>
    <w:basedOn w:val="Normal"/>
    <w:qFormat/>
    <w:rsid w:val="004C5CD0"/>
    <w:pPr>
      <w:spacing w:before="240" w:after="120" w:line="240" w:lineRule="auto"/>
      <w:jc w:val="right"/>
    </w:pPr>
    <w:rPr>
      <w:rFonts w:asciiTheme="majorHAnsi" w:hAnsiTheme="majorHAnsi"/>
      <w:sz w:val="36"/>
    </w:rPr>
  </w:style>
  <w:style w:type="character" w:styleId="PlaceholderText">
    <w:name w:val="Placeholder Text"/>
    <w:basedOn w:val="DefaultParagraphFont"/>
    <w:uiPriority w:val="99"/>
    <w:semiHidden/>
    <w:rsid w:val="004C5CD0"/>
    <w:rPr>
      <w:color w:val="808080"/>
    </w:rPr>
  </w:style>
  <w:style w:type="paragraph" w:customStyle="1" w:styleId="RecipientNameandAddress">
    <w:name w:val="Recipient Name and Address"/>
    <w:basedOn w:val="Normal"/>
    <w:qFormat/>
    <w:rsid w:val="004C5CD0"/>
    <w:pPr>
      <w:spacing w:line="240" w:lineRule="auto"/>
    </w:pPr>
  </w:style>
  <w:style w:type="paragraph" w:styleId="Closing">
    <w:name w:val="Closing"/>
    <w:basedOn w:val="Normal"/>
    <w:link w:val="ClosingChar"/>
    <w:uiPriority w:val="99"/>
    <w:rsid w:val="004C5CD0"/>
    <w:pPr>
      <w:spacing w:before="360"/>
    </w:pPr>
  </w:style>
  <w:style w:type="character" w:customStyle="1" w:styleId="ClosingChar">
    <w:name w:val="Closing Char"/>
    <w:basedOn w:val="DefaultParagraphFont"/>
    <w:link w:val="Closing"/>
    <w:uiPriority w:val="99"/>
    <w:rsid w:val="004C5CD0"/>
    <w:rPr>
      <w:color w:val="000000" w:themeColor="text1"/>
    </w:rPr>
  </w:style>
  <w:style w:type="paragraph" w:customStyle="1" w:styleId="SignatureLine1">
    <w:name w:val="Signature Line 1"/>
    <w:basedOn w:val="Normal"/>
    <w:qFormat/>
    <w:rsid w:val="003C442A"/>
    <w:pPr>
      <w:spacing w:before="120"/>
    </w:pPr>
    <w:rPr>
      <w:rFonts w:asciiTheme="majorHAnsi" w:hAnsiTheme="majorHAnsi"/>
      <w:sz w:val="28"/>
    </w:rPr>
  </w:style>
  <w:style w:type="paragraph" w:customStyle="1" w:styleId="SignatureLine2">
    <w:name w:val="Signature Line 2"/>
    <w:basedOn w:val="Normal"/>
    <w:qFormat/>
    <w:rsid w:val="0011222E"/>
  </w:style>
  <w:style w:type="character" w:styleId="Hyperlink">
    <w:name w:val="Hyperlink"/>
    <w:basedOn w:val="DefaultParagraphFont"/>
    <w:uiPriority w:val="99"/>
    <w:unhideWhenUsed/>
    <w:rsid w:val="0011222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222E"/>
    <w:rPr>
      <w:color w:val="605E5C"/>
      <w:shd w:val="clear" w:color="auto" w:fill="E1DFDD"/>
    </w:rPr>
  </w:style>
  <w:style w:type="paragraph" w:styleId="Salutation">
    <w:name w:val="Salutation"/>
    <w:basedOn w:val="Normal"/>
    <w:next w:val="Normal"/>
    <w:link w:val="SalutationChar"/>
    <w:uiPriority w:val="99"/>
    <w:rsid w:val="0011222E"/>
  </w:style>
  <w:style w:type="character" w:customStyle="1" w:styleId="SalutationChar">
    <w:name w:val="Salutation Char"/>
    <w:basedOn w:val="DefaultParagraphFont"/>
    <w:link w:val="Salutation"/>
    <w:uiPriority w:val="99"/>
    <w:rsid w:val="0011222E"/>
    <w:rPr>
      <w:color w:val="000000" w:themeColor="text1"/>
    </w:rPr>
  </w:style>
  <w:style w:type="paragraph" w:customStyle="1" w:styleId="CompanyAddress2">
    <w:name w:val="Company Address 2"/>
    <w:basedOn w:val="CompanyAddress"/>
    <w:qFormat/>
    <w:rsid w:val="00096B43"/>
    <w:pPr>
      <w:jc w:val="left"/>
    </w:pPr>
  </w:style>
  <w:style w:type="paragraph" w:customStyle="1" w:styleId="White">
    <w:name w:val="White"/>
    <w:basedOn w:val="CompanyName"/>
    <w:qFormat/>
    <w:rsid w:val="005E59FF"/>
    <w:pPr>
      <w:spacing w:after="240"/>
      <w:jc w:val="center"/>
    </w:pPr>
    <w:rPr>
      <w:color w:val="FFFFFF" w:themeColor="background1"/>
    </w:rPr>
  </w:style>
  <w:style w:type="paragraph" w:styleId="ListParagraph">
    <w:name w:val="List Paragraph"/>
    <w:basedOn w:val="Normal"/>
    <w:uiPriority w:val="34"/>
    <w:qFormat/>
    <w:rsid w:val="004B339F"/>
    <w:pPr>
      <w:spacing w:after="160"/>
      <w:ind w:left="720"/>
      <w:contextualSpacing/>
    </w:pPr>
    <w:rPr>
      <w:color w:val="auto"/>
      <w:kern w:val="2"/>
      <w:lang w:val="en-CA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561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6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iac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4">
      <a:majorFont>
        <a:latin typeface="Bodoni MT"/>
        <a:ea typeface=""/>
        <a:cs typeface=""/>
      </a:majorFont>
      <a:minorFont>
        <a:latin typeface="Source Sans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DF856B-871C-4E38-A0D6-CF93805B027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0374BFE-32C3-4DE8-AE12-D0DE1C5B91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B1BCE1-BB22-4313-9CC2-3A3273121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Giacchetti</dc:creator>
  <cp:keywords/>
  <dc:description/>
  <cp:lastModifiedBy>Giacchetti, Antonio [Student]</cp:lastModifiedBy>
  <cp:revision>3</cp:revision>
  <cp:lastPrinted>2024-11-09T00:08:00Z</cp:lastPrinted>
  <dcterms:created xsi:type="dcterms:W3CDTF">2024-11-09T00:07:00Z</dcterms:created>
  <dcterms:modified xsi:type="dcterms:W3CDTF">2024-11-09T00:08:00Z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